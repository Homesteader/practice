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-160020</wp:posOffset>
                </wp:positionV>
                <wp:extent cx="6614795" cy="379730"/>
                <wp:effectExtent l="28575" t="19050" r="5080" b="86995"/>
                <wp:wrapNone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</wpg:grpSpPr>
                      <wps:wsp>
                        <wps:cNvPr id="2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254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2.15pt;margin-top:-12.6pt;height:29.9pt;width:520.85pt;z-index:251631616;mso-width-relative:page;mso-height-relative:page;" coordorigin="-41600,23918" coordsize="5416875,310938" o:gfxdata="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">
                <o:lock v:ext="edit" aspectratio="f"/>
                <v:shape id="Freeform 5" o:spid="_x0000_s1026" o:spt="100" style="position:absolute;left:174625;top:39687;height:280988;width:5200650;" fillcolor="#4D4D4D [3209]" filled="t" stroked="f" coordsize="3768,202" o:gfxdata="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tlxy2AAAA2gAAAA8A&#10;AAAAAAAAAQAgAAAAIgAAAGRycy9kb3ducmV2LnhtbFBLAQIUABQAAAAIAIdO4kAzLwWeOwAAADkA&#10;AAAQAAAAAAAAAAEAIAAAAAUBAABkcnMvc2hhcGV4bWwueG1sUEsFBgAAAAAGAAYAWwEAAK8DAAAA&#10;AA=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 [3209]" filled="t" stroked="f" coordsize="52,52" o:gfxdata="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y9nrsAAADa&#10;AAAADwAAAAAAAAABACAAAAAiAAAAZHJzL2Rvd25yZXYueG1sUEsBAhQAFAAAAAgAh07iQDMvBZ47&#10;AAAAOQAAABAAAAAAAAAAAQAgAAAACgEAAGRycy9zaGFwZXhtbC54bWxQSwUGAAAAAAYABgBbAQAA&#10;tAMAAAAA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 [3209]" filled="t" stroked="t" coordsize="258,258" o:gfxdata="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XjU0twAAANoAAAAP&#10;AAAAAAAAAAEAIAAAACIAAABkcnMvZG93bnJldi54bWxQSwECFAAUAAAACACHTuJAMy8FnjsAAAA5&#10;AAAAEAAAAAAAAAABACAAAAAGAQAAZHJzL3NoYXBleG1sLnhtbFBLBQYAAAAABgAGAFsBAACwAwAA&#10;AAA=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 [3212]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-57785</wp:posOffset>
                </wp:positionV>
                <wp:extent cx="124460" cy="160020"/>
                <wp:effectExtent l="0" t="0" r="8890" b="1905"/>
                <wp:wrapNone/>
                <wp:docPr id="7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460" cy="16002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-41.8pt;margin-top:-4.55pt;height:12.6pt;width:9.8pt;z-index:251697152;v-text-anchor:middle;mso-width-relative:page;mso-height-relative:page;" fillcolor="#FFFFFF [3212]" filled="t" stroked="f" coordsize="1679575,2125662" o:gfxdata="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679,70276;47821,75607;47273,78733;46640,82479;47863,86461;68442,126452;65659,85626;66439,81559;65596,78219;67957,75264;77699,69805;86618,70298;93175,76870;98826,84235;103549,92413;107218,101554;109833,111681;111287,122877;106691,131162;92079,137521;76750,141610;60936,143365;44194,142595;27642,139105;11807,133003;0,126196;1138,114314;3500,103631;7000,94040;11554,85498;17100,77941;23552,71240;31691,64774;61641,385;68703,2336;75091,5765;80551,10459;84873,16204;87930,22848;89511,30200;89321,38688;86875,47175;82469,54592;76377,60572;67818,65287;62042,66830;55802,67259;48824,66337;42415,64001;36660,60443;31453,55449;27194,49019;24496,41667;23505,33629;24348,26020;26794,19076;30588,12881;35564,7673;41551,3686;48360,1050;55738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-156845</wp:posOffset>
                </wp:positionV>
                <wp:extent cx="6720840" cy="367665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93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67"/>
                              <w:gridCol w:w="95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exact"/>
                              </w:trPr>
                              <w:tc>
                                <w:tcPr>
                                  <w:tcW w:w="7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5pt;margin-top:-12.35pt;height:28.95pt;width:529.2pt;z-index:251634688;v-text-anchor:middle;mso-width-relative:page;mso-height-relative:page;" filled="f" stroked="f" coordsize="21600,21600" o:gfxdata="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5&#10;IAZE2wAAAAsBAAAPAAAAAAAAAAEAIAAAACIAAABkcnMvZG93bnJldi54bWxQSwECFAAUAAAACACH&#10;TuJAeZl9bS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6"/>
                        <w:tblW w:w="10293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67"/>
                        <w:gridCol w:w="95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exact"/>
                        </w:trPr>
                        <w:tc>
                          <w:tcPr>
                            <w:tcW w:w="7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52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1725" w:tblpY="566"/>
        <w:tblOverlap w:val="never"/>
        <w:tblW w:w="38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2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姓    名：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default" w:ascii="微软雅黑" w:hAnsi="微软雅黑" w:eastAsia="微软雅黑" w:cs="黑体"/>
                <w:color w:val="595959" w:themeColor="text1" w:themeTint="A6"/>
                <w:sz w:val="20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595959" w:themeColor="text1" w:themeTint="A6"/>
                <w:sz w:val="20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杨林儒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    龄：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19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595959" w:themeColor="text1" w:themeTint="A6"/>
                <w:sz w:val="20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现    居：</w:t>
            </w:r>
          </w:p>
        </w:tc>
        <w:tc>
          <w:tcPr>
            <w:tcW w:w="26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default" w:ascii="微软雅黑" w:hAnsi="微软雅黑" w:eastAsia="微软雅黑" w:cs="黑体"/>
                <w:color w:val="595959" w:themeColor="text1" w:themeTint="A6"/>
                <w:sz w:val="20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595959" w:themeColor="text1" w:themeTint="A6"/>
                <w:sz w:val="20"/>
                <w:szCs w:val="22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四川成都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2748915</wp:posOffset>
                </wp:positionV>
                <wp:extent cx="6814820" cy="2644140"/>
                <wp:effectExtent l="0" t="0" r="0" b="0"/>
                <wp:wrapNone/>
                <wp:docPr id="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4792" cy="2644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rFonts w:hint="default" w:eastAsia="微软雅黑"/>
                                <w:color w:val="595959" w:themeColor="text1" w:themeTint="A6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66666"/>
                                <w:sz w:val="20"/>
                                <w:szCs w:val="20"/>
                              </w:rPr>
                              <w:t>2014/6-2016/12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成都墨灵科技有限公司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客户端程序员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新风云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客户端功能逻辑编写(寻路逻辑，功能副本逻辑，运营功能，辅助界面功能等)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协助美术编写客户端需求效果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与服务器完善网络功能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使用cegui自定义界面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只用语言lua/c++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2016/3-2017/12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《驯龙三国以及驯龙三国2》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编写类似英雄无敌6的格子地图玩法(a*寻路，地图元素更新，斜六边形的拼接)，主城布局，各个功能逻辑的编写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熟练使用Animation,TexturePacker工具。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成都众伯天下科技有限公司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客户端程序员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主要负责基于以太坊和EOS智能合约的编写，部署。以及手机客户端的编写(android)。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熟悉solidity以及以太坊和eos的工作原理。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熟悉区块链基本原理，基本算法。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主要使用语言(C++/lua/java/solidity)。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上海幻界信息有限公司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客户端程序员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除了一些常见功能外（聊天，副本，活动），主要利用tiledMap制作踩格子的游戏玩法，包括周围格子的生成，消失，地图物件的生成消失，以及A*寻路到达目标点等功能。</w:t>
                            </w:r>
                          </w:p>
                          <w:p>
                            <w:pPr>
                              <w:pStyle w:val="9"/>
                              <w:numPr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1.55pt;margin-top:216.45pt;height:208.2pt;width:536.6pt;z-index:251707392;mso-width-relative:page;mso-height-relative:page;" filled="f" stroked="f" coordsize="21600,21600" o:gfxdata="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lEt+NsAAAAMAQAA&#10;DwAAAAAAAAABACAAAAAiAAAAZHJzL2Rvd25yZXYueG1sUEsBAhQAFAAAAAgAh07iQLU30cOkAQAA&#10;Lw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rFonts w:hint="default" w:eastAsia="微软雅黑"/>
                          <w:color w:val="595959" w:themeColor="text1" w:themeTint="A6"/>
                          <w:sz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66666"/>
                          <w:sz w:val="20"/>
                          <w:szCs w:val="20"/>
                        </w:rPr>
                        <w:t>2014/6-2016/12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成都墨灵科技有限公司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客户端程序员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新风云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客户端功能逻辑编写(寻路逻辑，功能副本逻辑，运营功能，辅助界面功能等)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协助美术编写客户端需求效果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与服务器完善网络功能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使用cegui自定义界面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只用语言lua/c++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2016/3-2017/12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《驯龙三国以及驯龙三国2》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66666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编写类似英雄无敌6的格子地图玩法(a*寻路，地图元素更新，斜六边形的拼接)，主城布局，各个功能逻辑的编写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熟练使用Animation,TexturePacker工具。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color w:val="595959" w:themeColor="text1" w:themeTint="A6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成都众伯天下科技有限公司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客户端程序员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主要负责基于以太坊和EOS智能合约的编写，部署。以及手机客户端的编写(android)。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熟悉solidity以及以太坊和eos的工作原理。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熟悉区块链基本原理，基本算法。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主要使用语言(C++/lua/java/solidity)。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color w:val="595959" w:themeColor="text1" w:themeTint="A6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上海幻界信息有限公司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客户端程序员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除了一些常见功能外（聊天，副本，活动），主要利用tiledMap制作踩格子的游戏玩法，包括周围格子的生成，消失，地图物件的生成消失，以及A*寻路到达目标点等功能。</w:t>
                      </w:r>
                    </w:p>
                    <w:p>
                      <w:pPr>
                        <w:pStyle w:val="9"/>
                        <w:numPr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left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2362200</wp:posOffset>
                </wp:positionV>
                <wp:extent cx="139700" cy="139700"/>
                <wp:effectExtent l="0" t="0" r="0" b="0"/>
                <wp:wrapNone/>
                <wp:docPr id="12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-41.8pt;margin-top:186pt;height:11pt;width:11pt;z-index:251691008;v-text-anchor:middle;mso-width-relative:page;mso-height-relative:page;" fillcolor="#FFFFFF [3212]" filled="t" stroked="f" coordsize="3261356,2766950" o:gfxdata="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39700,69966;139700,132998;139627,133761;139483,134440;139339,135034;138979,135627;138691,136221;138331,136815;137827,137324;137179,137833;136027,138681;134587,139275;133003,139615;131346,139700;8425,139700;6768,139615;5184,139275;3744,138681;2448,137833;2016,137324;1512,136815;1080,136221;720,135627;360,135034;216,134440;72,133761;0,132998;0,70136;8425,72766;17426,75481;28300,78535;34060,80231;39965,81758;45726,83116;51415,84388;56816,85491;61784,86254;66177,86848;68049,87018;69850,87103;71650,87018;73666,86848;77987,86254;82883,85491;88284,84388;93973,83116;99806,81589;105639,80062;111471,78450;122273,75396;131346,72596;64621,60913;60706,65526;60706,66363;64621,70976;75078,70976;78993,66363;78993,65526;75078,60913;69850,8800;47744,23681;47599,24872;92100,24872;91955,23681;69850,8800;69850,0;97234,24664;97245,24872;131346,24872;133003,24957;134587,25296;136027,25890;137179,26738;137827,27247;138331,27756;138691,28350;138979,28944;139339,29538;139484,30132;139628,30810;139700,31574;139700,66992;139699,66992;139699,66992;131346,69622;122273,72421;111472,75475;105639,77087;99806,78614;93973,80141;88284,81414;82884,82516;77987,83280;73666,83874;71650,84043;69850,84128;68049,84043;66177,83874;61784,83280;56816,82516;51415,81414;45726,80141;39965,78784;34061,77257;28300,75560;17426,72506;8425,69791;0,67162;0,67267;0,67267;0,49050;0,31574;72,30810;216,30132;360,29538;720,28944;1080,28350;1512,27756;2016,27247;2448,26738;3744,25890;5184,25296;6769,24957;8425,24872;42454,24872;42464,24664;698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2239010</wp:posOffset>
                </wp:positionV>
                <wp:extent cx="6614795" cy="379730"/>
                <wp:effectExtent l="38100" t="38100" r="0" b="115570"/>
                <wp:wrapNone/>
                <wp:docPr id="33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</wpg:grpSpPr>
                      <wps:wsp>
                        <wps:cNvPr id="42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4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0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254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0.5pt;margin-top:176.3pt;height:29.9pt;width:520.85pt;z-index:251625472;mso-width-relative:page;mso-height-relative:page;" coordorigin="-41600,23918" coordsize="5416875,310938" o:gfxdata="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CFcxxo2wAAAAwBAAAPAAAAAAAA&#10;AAEAIAAAACIAAABkcnMvZG93bnJldi54bWxQSwECFAAUAAAACACHTuJAocTYANkHAAA5JQAADgAA&#10;AAAAAAABACAAAAAqAQAAZHJzL2Uyb0RvYy54bWxQSwUGAAAAAAYABgBZAQAAdQsAAAAA&#10;">
                <o:lock v:ext="edit" aspectratio="f"/>
                <v:shape id="Freeform 5" o:spid="_x0000_s1026" o:spt="100" style="position:absolute;left:174625;top:39687;height:280988;width:5200650;" fillcolor="#4D4D4D [3209]" filled="t" stroked="f" coordsize="3768,202" o:gfxdata="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3ZTMugAAANsA&#10;AAAPAAAAAAAAAAEAIAAAACIAAABkcnMvZG93bnJldi54bWxQSwECFAAUAAAACACHTuJAMy8FnjsA&#10;AAA5AAAAEAAAAAAAAAABACAAAAAJAQAAZHJzL3NoYXBleG1sLnhtbFBLBQYAAAAABgAGAFsBAACz&#10;AwAAAAA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 [3209]" filled="t" stroked="f" coordsize="52,52" o:gfxdata="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8Tu3ugAAANsA&#10;AAAPAAAAAAAAAAEAIAAAACIAAABkcnMvZG93bnJldi54bWxQSwECFAAUAAAACACHTuJAMy8FnjsA&#10;AAA5AAAAEAAAAAAAAAABACAAAAAJAQAAZHJzL3NoYXBleG1sLnhtbFBLBQYAAAAABgAGAFsBAACz&#10;AwAAAAA=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 [3209]" filled="t" stroked="t" coordsize="258,258" o:gfxdata="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3S/57UAAADbAAAADwAA&#10;AAAAAAABACAAAAAiAAAAZHJzL2Rvd25yZXYueG1sUEsBAhQAFAAAAAgAh07iQDMvBZ47AAAAOQAA&#10;ABAAAAAAAAAAAQAgAAAABAEAAGRycy9zaGFwZXhtbC54bWxQSwUGAAAAAAYABgBbAQAArgMAAAAA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 [3212]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2237740</wp:posOffset>
                </wp:positionV>
                <wp:extent cx="6720840" cy="367665"/>
                <wp:effectExtent l="0" t="0" r="0" b="1333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93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67"/>
                              <w:gridCol w:w="95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exact"/>
                              </w:trPr>
                              <w:tc>
                                <w:tcPr>
                                  <w:tcW w:w="7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pt;margin-top:176.2pt;height:28.95pt;width:529.2pt;z-index:251713536;v-text-anchor:middle;mso-width-relative:page;mso-height-relative:page;" filled="f" stroked="f" coordsize="21600,21600" o:gfxdata="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4b+otsAAAAMAQAADwAAAAAAAAABACAAAAAiAAAAZHJzL2Rvd25yZXYueG1sUEsBAhQAFAAAAAgA&#10;h07iQEbek8ciAgAAGQ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6"/>
                        <w:tblW w:w="10293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67"/>
                        <w:gridCol w:w="95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exact"/>
                        </w:trPr>
                        <w:tc>
                          <w:tcPr>
                            <w:tcW w:w="7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52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1790700</wp:posOffset>
                </wp:positionV>
                <wp:extent cx="6351905" cy="96774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905" cy="967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.09—201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.6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西华大学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）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8pt;margin-top:141pt;height:76.2pt;width:500.15pt;z-index:251704320;mso-width-relative:page;mso-height-relative:page;" filled="f" stroked="f" coordsize="21600,21600" o:gfxdata="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JQJj2TbAAAACwEAAA8AAAAAAAAAAQAgAAAAIgAAAGRycy9kb3du&#10;cmV2LnhtbFBLAQIUABQAAAAIAIdO4kBFzwIZ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color w:val="595959" w:themeColor="text1" w:themeTint="A6"/>
                          <w:sz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.09—201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.6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西华大学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）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1470660</wp:posOffset>
                </wp:positionV>
                <wp:extent cx="171450" cy="133350"/>
                <wp:effectExtent l="0" t="0" r="0" b="0"/>
                <wp:wrapNone/>
                <wp:docPr id="14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3335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46pt;margin-top:115.8pt;height:10.5pt;width:13.5pt;z-index:251682816;v-text-anchor:middle-center;mso-width-relative:page;mso-height-relative:page;" fillcolor="#FFFFFF [3212]" filled="t" stroked="f" coordsize="3931,2392" o:gfxdata="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0845646,32876182;40490506,21713081;17578531,32876182;11186338,29478712;11186338,39492282;12924215,42557660;11146387,45623037;13044069,56402924;7450900,56402924;9368558,45571916;7810461,42557660;9308631,39568880;9308631,28482433;0,23501209;40949944,0;78524056,23807769;60845646,32876182;40031067,27384024;58508501,35405093;58508501,54844703;39092257,61103177;21953188,54844703;21953188,35405093;40031067,27384024;39791359,57526922;54693160,52775548;39791359,47998696;24909578,52775548;39791359,57526922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1346835</wp:posOffset>
                </wp:positionV>
                <wp:extent cx="6614795" cy="379730"/>
                <wp:effectExtent l="28575" t="19050" r="5080" b="86995"/>
                <wp:wrapNone/>
                <wp:docPr id="13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</wpg:grpSpPr>
                      <wps:wsp>
                        <wps:cNvPr id="25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254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54.3pt;margin-top:106.05pt;height:29.9pt;width:520.85pt;z-index:251635712;mso-width-relative:page;mso-height-relative:page;" coordorigin="-41600,23918" coordsize="5416875,310938" o:gfxdata="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VdKQGNsAAAAMAQAADwAAAAAAAAABACAA&#10;AAAiAAAAZHJzL2Rvd25yZXYueG1sUEsBAhQAFAAAAAgAh07iQNbw24nUBwAAOSUAAA4AAAAAAAAA&#10;AQAgAAAAKgEAAGRycy9lMm9Eb2MueG1sUEsFBgAAAAAGAAYAWQEAAHALAAAAAA==&#10;">
                <o:lock v:ext="edit" aspectratio="f"/>
                <v:shape id="Freeform 5" o:spid="_x0000_s1026" o:spt="100" style="position:absolute;left:174625;top:39687;height:280988;width:5200650;" fillcolor="#4D4D4D [3209]" filled="t" stroked="f" coordsize="3768,202" o:gfxdata="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6+kYtwAAANsAAAAP&#10;AAAAAAAAAAEAIAAAACIAAABkcnMvZG93bnJldi54bWxQSwECFAAUAAAACACHTuJAMy8FnjsAAAA5&#10;AAAAEAAAAAAAAAABACAAAAAGAQAAZHJzL3NoYXBleG1sLnhtbFBLBQYAAAAABgAGAFsBAACwAwAA&#10;AAA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 [3209]" filled="t" stroked="f" coordsize="52,52" o:gfxdata="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vcYm8AAAA&#10;2wAAAA8AAAAAAAAAAQAgAAAAIgAAAGRycy9kb3ducmV2LnhtbFBLAQIUABQAAAAIAIdO4kAzLwWe&#10;OwAAADkAAAAQAAAAAAAAAAEAIAAAAAsBAABkcnMvc2hhcGV4bWwueG1sUEsFBgAAAAAGAAYAWwEA&#10;ALUDAAAAAA==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 [3209]" filled="t" stroked="t" coordsize="258,258" o:gfxdata="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jHkPq2AAAA2wAAAA8A&#10;AAAAAAAAAQAgAAAAIgAAAGRycy9kb3ducmV2LnhtbFBLAQIUABQAAAAIAIdO4kAzLwWeOwAAADkA&#10;AAAQAAAAAAAAAAEAIAAAAAUBAABkcnMvc2hhcGV4bWwueG1sUEsFBgAAAAAGAAYAWwEAAK8DAAAA&#10;AA==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 [3212]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1341120</wp:posOffset>
                </wp:positionV>
                <wp:extent cx="6720840" cy="36766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93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67"/>
                              <w:gridCol w:w="95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exact"/>
                              </w:trPr>
                              <w:tc>
                                <w:tcPr>
                                  <w:tcW w:w="7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教育</w:t>
                                  </w:r>
                                  <w:r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75pt;margin-top:105.6pt;height:28.95pt;width:529.2pt;z-index:251702272;v-text-anchor:middle;mso-width-relative:page;mso-height-relative:page;" filled="f" stroked="f" coordsize="21600,21600" o:gfxdata="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J7c9NsAAAAMAQAADwAAAAAAAAABACAAAAAiAAAAZHJzL2Rvd25yZXYueG1sUEsBAhQAFAAAAAgA&#10;h07iQHjMo/kiAgAAGQ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6"/>
                        <w:tblW w:w="10293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67"/>
                        <w:gridCol w:w="95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exact"/>
                        </w:trPr>
                        <w:tc>
                          <w:tcPr>
                            <w:tcW w:w="7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52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339090</wp:posOffset>
                </wp:positionV>
                <wp:extent cx="2553970" cy="10902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97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6"/>
                              <w:tblW w:w="4149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4"/>
                              <w:gridCol w:w="341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18780106280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341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151225596</w:t>
                                  </w:r>
                                  <w:r>
                                    <w:rPr>
                                      <w:rFonts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@qq</w:t>
                                  </w: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.com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u w:val="thick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06.85pt;margin-top:26.7pt;height:85.85pt;width:201.1pt;z-index:251643904;mso-width-relative:page;mso-height-relative:page;" filled="f" stroked="f" coordsize="21600,21600" o:gfxdata="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+rUHPbAAAACgEAAA8AAAAAAAAAAQAgAAAAIgAAAGRycy9kb3ducmV2LnhtbFBLAQIUABQA&#10;AAAIAIdO4kB//igsJgIAACk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4149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4"/>
                        <w:gridCol w:w="341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341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18780106280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3" w:hRule="atLeast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341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151225596</w:t>
                            </w:r>
                            <w:r>
                              <w:rPr>
                                <w:rFonts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@qq</w:t>
                            </w:r>
                            <w:r>
                              <w:rPr>
                                <w:rFonts w:hint="eastAsia" w:ascii="微软雅黑" w:hAnsi="微软雅黑" w:eastAsia="微软雅黑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u w:val="thick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236855</wp:posOffset>
                </wp:positionV>
                <wp:extent cx="6246495" cy="8915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49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细心和负责，是我一直以来都严格要求自己必须做到的，因为我深有体会，如果能很好的做到这些，对于项目来说觉得是有利的，除了能够使功能更加稳定，还能节约很多测试时间，以达到更加高效的目的。另外，几年的工作，教会了我对待新知识和新问题的态度，那就是永远的激情和永远的平常心，激情以学，平常心对待困难，二者相辅，能够使我更好的进行程序的工作。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4pt;margin-top:18.65pt;height:70.2pt;width:491.85pt;z-index:251711488;mso-width-relative:page;mso-height-relative:page;" filled="f" stroked="f" coordsize="21600,21600" o:gfxdata="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eKLTd9sAAAANAQAADwAAAAAAAAABACAAAAAiAAAAZHJzL2Rvd25y&#10;ZXYueG1sUEsBAhQAFAAAAAgAh07iQFbvP2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细心和负责，是我一直以来都严格要求自己必须做到的，因为我深有体会，如果能很好的做到这些，对于项目来说觉得是有利的，除了能够使功能更加稳定，还能节约很多测试时间，以达到更加高效的目的。另外，几年的工作，教会了我对待新知识和新问题的态度，那就是永远的激情和永远的平常心，激情以学，平常心对待困难，二者相辅，能够使我更好的进行程序的工作。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-316865</wp:posOffset>
                </wp:positionV>
                <wp:extent cx="6614795" cy="379730"/>
                <wp:effectExtent l="28575" t="19050" r="5080" b="86995"/>
                <wp:wrapNone/>
                <wp:docPr id="8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379730"/>
                          <a:chOff x="-41600" y="23918"/>
                          <a:chExt cx="5416875" cy="310938"/>
                        </a:xfrm>
                      </wpg:grpSpPr>
                      <wps:wsp>
                        <wps:cNvPr id="81" name="Freeform 5"/>
                        <wps:cNvSpPr>
                          <a:spLocks noEditPoints="1"/>
                        </wps:cNvSpPr>
                        <wps:spPr bwMode="auto">
                          <a:xfrm>
                            <a:off x="174625" y="39687"/>
                            <a:ext cx="5200650" cy="280988"/>
                          </a:xfrm>
                          <a:custGeom>
                            <a:avLst/>
                            <a:gdLst>
                              <a:gd name="T0" fmla="*/ 3752 w 3768"/>
                              <a:gd name="T1" fmla="*/ 202 h 202"/>
                              <a:gd name="T2" fmla="*/ 16 w 3768"/>
                              <a:gd name="T3" fmla="*/ 202 h 202"/>
                              <a:gd name="T4" fmla="*/ 0 w 3768"/>
                              <a:gd name="T5" fmla="*/ 185 h 202"/>
                              <a:gd name="T6" fmla="*/ 0 w 3768"/>
                              <a:gd name="T7" fmla="*/ 16 h 202"/>
                              <a:gd name="T8" fmla="*/ 16 w 3768"/>
                              <a:gd name="T9" fmla="*/ 0 h 202"/>
                              <a:gd name="T10" fmla="*/ 3715 w 3768"/>
                              <a:gd name="T11" fmla="*/ 0 h 202"/>
                              <a:gd name="T12" fmla="*/ 3768 w 3768"/>
                              <a:gd name="T13" fmla="*/ 53 h 202"/>
                              <a:gd name="T14" fmla="*/ 3768 w 3768"/>
                              <a:gd name="T15" fmla="*/ 185 h 202"/>
                              <a:gd name="T16" fmla="*/ 3752 w 3768"/>
                              <a:gd name="T17" fmla="*/ 202 h 202"/>
                              <a:gd name="T18" fmla="*/ 16 w 3768"/>
                              <a:gd name="T19" fmla="*/ 4 h 202"/>
                              <a:gd name="T20" fmla="*/ 4 w 3768"/>
                              <a:gd name="T21" fmla="*/ 16 h 202"/>
                              <a:gd name="T22" fmla="*/ 4 w 3768"/>
                              <a:gd name="T23" fmla="*/ 185 h 202"/>
                              <a:gd name="T24" fmla="*/ 16 w 3768"/>
                              <a:gd name="T25" fmla="*/ 198 h 202"/>
                              <a:gd name="T26" fmla="*/ 3752 w 3768"/>
                              <a:gd name="T27" fmla="*/ 198 h 202"/>
                              <a:gd name="T28" fmla="*/ 3764 w 3768"/>
                              <a:gd name="T29" fmla="*/ 185 h 202"/>
                              <a:gd name="T30" fmla="*/ 3764 w 3768"/>
                              <a:gd name="T31" fmla="*/ 55 h 202"/>
                              <a:gd name="T32" fmla="*/ 3713 w 3768"/>
                              <a:gd name="T33" fmla="*/ 4 h 202"/>
                              <a:gd name="T34" fmla="*/ 16 w 3768"/>
                              <a:gd name="T35" fmla="*/ 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768" h="202">
                                <a:moveTo>
                                  <a:pt x="3752" y="202"/>
                                </a:moveTo>
                                <a:cubicBezTo>
                                  <a:pt x="16" y="202"/>
                                  <a:pt x="16" y="202"/>
                                  <a:pt x="16" y="202"/>
                                </a:cubicBezTo>
                                <a:cubicBezTo>
                                  <a:pt x="7" y="202"/>
                                  <a:pt x="0" y="194"/>
                                  <a:pt x="0" y="185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7"/>
                                  <a:pt x="7" y="0"/>
                                  <a:pt x="16" y="0"/>
                                </a:cubicBezTo>
                                <a:cubicBezTo>
                                  <a:pt x="3715" y="0"/>
                                  <a:pt x="3715" y="0"/>
                                  <a:pt x="3715" y="0"/>
                                </a:cubicBezTo>
                                <a:cubicBezTo>
                                  <a:pt x="3768" y="53"/>
                                  <a:pt x="3768" y="53"/>
                                  <a:pt x="3768" y="53"/>
                                </a:cubicBezTo>
                                <a:cubicBezTo>
                                  <a:pt x="3768" y="185"/>
                                  <a:pt x="3768" y="185"/>
                                  <a:pt x="3768" y="185"/>
                                </a:cubicBezTo>
                                <a:cubicBezTo>
                                  <a:pt x="3768" y="194"/>
                                  <a:pt x="3761" y="202"/>
                                  <a:pt x="3752" y="202"/>
                                </a:cubicBezTo>
                                <a:close/>
                                <a:moveTo>
                                  <a:pt x="16" y="4"/>
                                </a:moveTo>
                                <a:cubicBezTo>
                                  <a:pt x="9" y="4"/>
                                  <a:pt x="4" y="9"/>
                                  <a:pt x="4" y="16"/>
                                </a:cubicBezTo>
                                <a:cubicBezTo>
                                  <a:pt x="4" y="185"/>
                                  <a:pt x="4" y="185"/>
                                  <a:pt x="4" y="185"/>
                                </a:cubicBezTo>
                                <a:cubicBezTo>
                                  <a:pt x="4" y="192"/>
                                  <a:pt x="9" y="198"/>
                                  <a:pt x="16" y="198"/>
                                </a:cubicBezTo>
                                <a:cubicBezTo>
                                  <a:pt x="3752" y="198"/>
                                  <a:pt x="3752" y="198"/>
                                  <a:pt x="3752" y="198"/>
                                </a:cubicBezTo>
                                <a:cubicBezTo>
                                  <a:pt x="3759" y="198"/>
                                  <a:pt x="3764" y="192"/>
                                  <a:pt x="3764" y="185"/>
                                </a:cubicBezTo>
                                <a:cubicBezTo>
                                  <a:pt x="3764" y="55"/>
                                  <a:pt x="3764" y="55"/>
                                  <a:pt x="3764" y="55"/>
                                </a:cubicBezTo>
                                <a:cubicBezTo>
                                  <a:pt x="3713" y="4"/>
                                  <a:pt x="3713" y="4"/>
                                  <a:pt x="3713" y="4"/>
                                </a:cubicBez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2" name="Freeform 6"/>
                        <wps:cNvSpPr/>
                        <wps:spPr bwMode="auto">
                          <a:xfrm>
                            <a:off x="5300662" y="41275"/>
                            <a:ext cx="71438" cy="73025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52"/>
                              <a:gd name="T2" fmla="*/ 0 w 52"/>
                              <a:gd name="T3" fmla="*/ 38 h 52"/>
                              <a:gd name="T4" fmla="*/ 14 w 52"/>
                              <a:gd name="T5" fmla="*/ 52 h 52"/>
                              <a:gd name="T6" fmla="*/ 52 w 52"/>
                              <a:gd name="T7" fmla="*/ 52 h 52"/>
                              <a:gd name="T8" fmla="*/ 0 w 52"/>
                              <a:gd name="T9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52">
                                <a:moveTo>
                                  <a:pt x="0" y="0"/>
                                </a:move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7" y="52"/>
                                  <a:pt x="14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3" name="Freeform 7"/>
                        <wps:cNvSpPr/>
                        <wps:spPr bwMode="auto">
                          <a:xfrm>
                            <a:off x="-41600" y="23918"/>
                            <a:ext cx="307842" cy="310938"/>
                          </a:xfrm>
                          <a:custGeom>
                            <a:avLst/>
                            <a:gdLst>
                              <a:gd name="T0" fmla="*/ 129 w 258"/>
                              <a:gd name="T1" fmla="*/ 258 h 258"/>
                              <a:gd name="T2" fmla="*/ 129 w 258"/>
                              <a:gd name="T3" fmla="*/ 258 h 258"/>
                              <a:gd name="T4" fmla="*/ 0 w 258"/>
                              <a:gd name="T5" fmla="*/ 129 h 258"/>
                              <a:gd name="T6" fmla="*/ 0 w 258"/>
                              <a:gd name="T7" fmla="*/ 129 h 258"/>
                              <a:gd name="T8" fmla="*/ 129 w 258"/>
                              <a:gd name="T9" fmla="*/ 0 h 258"/>
                              <a:gd name="T10" fmla="*/ 129 w 258"/>
                              <a:gd name="T11" fmla="*/ 0 h 258"/>
                              <a:gd name="T12" fmla="*/ 258 w 258"/>
                              <a:gd name="T13" fmla="*/ 129 h 258"/>
                              <a:gd name="T14" fmla="*/ 258 w 258"/>
                              <a:gd name="T15" fmla="*/ 129 h 258"/>
                              <a:gd name="T16" fmla="*/ 129 w 258"/>
                              <a:gd name="T17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129" y="258"/>
                                </a:moveTo>
                                <a:cubicBezTo>
                                  <a:pt x="129" y="258"/>
                                  <a:pt x="129" y="258"/>
                                  <a:pt x="129" y="258"/>
                                </a:cubicBezTo>
                                <a:cubicBezTo>
                                  <a:pt x="58" y="258"/>
                                  <a:pt x="0" y="200"/>
                                  <a:pt x="0" y="12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58"/>
                                  <a:pt x="58" y="0"/>
                                  <a:pt x="129" y="0"/>
                                </a:cubicBez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200" y="0"/>
                                  <a:pt x="258" y="58"/>
                                  <a:pt x="258" y="129"/>
                                </a:cubicBezTo>
                                <a:cubicBezTo>
                                  <a:pt x="258" y="129"/>
                                  <a:pt x="258" y="129"/>
                                  <a:pt x="258" y="129"/>
                                </a:cubicBezTo>
                                <a:cubicBezTo>
                                  <a:pt x="258" y="200"/>
                                  <a:pt x="200" y="258"/>
                                  <a:pt x="129" y="2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254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46.2pt;margin-top:-24.95pt;height:29.9pt;width:520.85pt;z-index:251604992;mso-width-relative:page;mso-height-relative:page;" coordorigin="-41600,23918" coordsize="5416875,310938" o:gfxdata="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">
                <o:lock v:ext="edit" aspectratio="f"/>
                <v:shape id="Freeform 5" o:spid="_x0000_s1026" o:spt="100" style="position:absolute;left:174625;top:39687;height:280988;width:5200650;" fillcolor="#4D4D4D [3209]" filled="t" stroked="f" coordsize="3768,202" o:gfxdata="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trAhugAAANsA&#10;AAAPAAAAAAAAAAEAIAAAACIAAABkcnMvZG93bnJldi54bWxQSwECFAAUAAAACACHTuJAMy8FnjsA&#10;AAA5AAAAEAAAAAAAAAABACAAAAAJAQAAZHJzL3NoYXBleG1sLnhtbFBLBQYAAAAABgAGAFsBAACz&#10;AwAAAAA=&#10;" path="m3752,202c16,202,16,202,16,202c7,202,0,194,0,185c0,16,0,16,0,16c0,7,7,0,16,0c3715,0,3715,0,3715,0c3768,53,3768,53,3768,53c3768,185,3768,185,3768,185c3768,194,3761,202,3752,202xm16,4c9,4,4,9,4,16c4,185,4,185,4,185c4,192,9,198,16,198c3752,198,3752,198,3752,198c3759,198,3764,192,3764,185c3764,55,3764,55,3764,55c3713,4,3713,4,3713,4l16,4xe">
                  <v:path o:connectlocs="5178566,280988;22083,280988;0,257340;0,22256;22083,0;5127498,0;5200650,73724;5200650,257340;5178566,280988;22083,5564;5520,22256;5520,257340;22083,275423;5178566,275423;5195129,257340;5195129,76506;5124738,5564;22083,5564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5300662;top:41275;height:73025;width:71438;" fillcolor="#4D4D4D [3209]" filled="t" stroked="f" coordsize="52,52" o:gfxdata="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28wrsAAADb&#10;AAAADwAAAAAAAAABACAAAAAiAAAAZHJzL2Rvd25yZXYueG1sUEsBAhQAFAAAAAgAh07iQDMvBZ47&#10;AAAAOQAAABAAAAAAAAAAAQAgAAAACgEAAGRycy9zaGFwZXhtbC54bWxQSwUGAAAAAAYABgBbAQAA&#10;tAMAAAAA&#10;" path="m0,0c0,38,0,38,0,38c0,46,7,52,14,52c52,52,52,52,52,52l0,0xe">
                  <v:path o:connectlocs="0,0;0,53364;19233,73025;71438,73025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-41600;top:23918;height:310938;width:307842;" fillcolor="#4D4D4D [3209]" filled="t" stroked="t" coordsize="258,258" o:gfxdata="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6rHargAAADbAAAA&#10;DwAAAAAAAAABACAAAAAiAAAAZHJzL2Rvd25yZXYueG1sUEsBAhQAFAAAAAgAh07iQDMvBZ47AAAA&#10;OQAAABAAAAAAAAAAAQAgAAAABwEAAGRycy9zaGFwZXhtbC54bWxQSwUGAAAAAAYABgBbAQAAsQMA&#10;AAAA&#10;" path="m129,258c129,258,129,258,129,258c58,258,0,200,0,129c0,129,0,129,0,129c0,58,58,0,129,0c129,0,129,0,129,0c200,0,258,58,258,129c258,129,258,129,258,129c258,200,200,258,129,258xe">
                  <v:path o:connectlocs="153921,310938;153921,310938;0,155469;0,155469;153921,0;153921,0;307842,155469;307842,155469;153921,310938" o:connectangles="0,0,0,0,0,0,0,0,0"/>
                  <v:fill on="t" focussize="0,0"/>
                  <v:stroke weight="2pt" color="#FFFFFF [3212]" joinstyle="round"/>
                  <v:imagedata o:title=""/>
                  <o:lock v:ext="edit" aspectratio="f"/>
                  <v:shadow on="t" color="#000000" opacity="13107f" offset="2.12133858267717pt,2.12133858267717pt" origin="-32768f,-32768f" matrix="65536f,0f,0f,65536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-191135</wp:posOffset>
                </wp:positionV>
                <wp:extent cx="129540" cy="129540"/>
                <wp:effectExtent l="0" t="0" r="3810" b="3810"/>
                <wp:wrapNone/>
                <wp:docPr id="8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540" cy="12954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-36.65pt;margin-top:-15.05pt;height:10.2pt;width:10.2pt;z-index:251672576;v-text-anchor:middle-center;mso-width-relative:page;mso-height-relative:page;" fillcolor="#FFFFFF [3212]" filled="t" stroked="f" coordsize="3644,3384" o:gfxdata="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JIBjrrcAAAADQEAAA8AAAAAAAAAAQAgAAAAIgAAAGRycy9kb3ducmV2Lnht&#10;bFBLAQIUABQAAAAIAIdO4kAkJgGUhgcAAHMmAAAOAAAAAAAAAAEAIAAAACsBAABkcnMvZTJvRG9j&#10;LnhtbFBLBQYAAAAABgAGAFkBAAAjC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59663799,0;4338239,0;0,4674081;0,45207890;4338239,49881972;36005543,49881972;45138646,64036629;44576619,49881972;59663799,49881972;64002038,45207890;64002038,4674081;59663799,0;38007796,35708367;13137645,35708367;11135356,33570038;13137645,31412760;38007796,31412760;40010050,33570038;38007796,35708367;50864392,26473780;13137645,26473780;11135356,24316503;13137645,22178174;50864392,22178174;52866681,24316503;50864392,26473780;50864392,17239193;13137645,17239193;11135356,15081916;13137645,12924639;50864392,12924639;52866681,15081916;50864392,17239193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-302895</wp:posOffset>
                </wp:positionV>
                <wp:extent cx="6720840" cy="367665"/>
                <wp:effectExtent l="0" t="0" r="0" b="13335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293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67"/>
                              <w:gridCol w:w="952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exact"/>
                              </w:trPr>
                              <w:tc>
                                <w:tcPr>
                                  <w:tcW w:w="76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2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 w:cs="黑体"/>
                                      <w:b/>
                                      <w:bCs/>
                                      <w:color w:val="4D4D4D" w:themeColor="accent6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pt;margin-top:-23.85pt;height:28.95pt;width:529.2pt;z-index:251717632;v-text-anchor:middle;mso-width-relative:page;mso-height-relative:page;" filled="f" stroked="f" coordsize="21600,21600" o:gfxdata="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XHona3QAAAA4BAAAPAAAAAAAAAAEAIAAAACIAAABkcnMvZG93bnJldi54bWxQSwECFAAUAAAA&#10;CACHTuJAB0YaZyICAAAZ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6"/>
                        <w:tblW w:w="10293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67"/>
                        <w:gridCol w:w="952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exact"/>
                        </w:trPr>
                        <w:tc>
                          <w:tcPr>
                            <w:tcW w:w="76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52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/>
                                <w:bCs/>
                                <w:color w:val="4D4D4D" w:themeColor="accent6"/>
                                <w:sz w:val="24"/>
                                <w:szCs w:val="3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6751320</wp:posOffset>
                </wp:positionV>
                <wp:extent cx="152400" cy="152400"/>
                <wp:effectExtent l="0" t="0" r="0" b="0"/>
                <wp:wrapNone/>
                <wp:docPr id="98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400" cy="15240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-43.35pt;margin-top:531.6pt;height:12pt;width:12pt;z-index:251694080;v-text-anchor:middle;mso-width-relative:page;mso-height-relative:page;" fillcolor="#FFFFFF [3212]" filled="t" stroked="f" coordsize="4409,4408" o:gfxdata="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4B4F"/>
    <w:multiLevelType w:val="multilevel"/>
    <w:tmpl w:val="4D2C4B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B06A46"/>
    <w:multiLevelType w:val="multilevel"/>
    <w:tmpl w:val="6CB06A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HorizontalSpacing w:val="181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35E02"/>
    <w:rsid w:val="0009298F"/>
    <w:rsid w:val="002B366B"/>
    <w:rsid w:val="003203CA"/>
    <w:rsid w:val="00375FBB"/>
    <w:rsid w:val="004718CE"/>
    <w:rsid w:val="00507590"/>
    <w:rsid w:val="00631708"/>
    <w:rsid w:val="006F0996"/>
    <w:rsid w:val="0070744C"/>
    <w:rsid w:val="008156E0"/>
    <w:rsid w:val="008D5D66"/>
    <w:rsid w:val="008E3153"/>
    <w:rsid w:val="00BE79A3"/>
    <w:rsid w:val="00D8625C"/>
    <w:rsid w:val="018F635E"/>
    <w:rsid w:val="04BD4D79"/>
    <w:rsid w:val="05B77B4D"/>
    <w:rsid w:val="071C361E"/>
    <w:rsid w:val="0D6E59CE"/>
    <w:rsid w:val="0D8B41DC"/>
    <w:rsid w:val="1BC96905"/>
    <w:rsid w:val="1DA31DAC"/>
    <w:rsid w:val="1F625C47"/>
    <w:rsid w:val="20C932CD"/>
    <w:rsid w:val="22BB756A"/>
    <w:rsid w:val="27285E4B"/>
    <w:rsid w:val="27510F3A"/>
    <w:rsid w:val="2B903E0F"/>
    <w:rsid w:val="2CD00458"/>
    <w:rsid w:val="2FB04606"/>
    <w:rsid w:val="30C75012"/>
    <w:rsid w:val="31491A94"/>
    <w:rsid w:val="33F71191"/>
    <w:rsid w:val="34692BBA"/>
    <w:rsid w:val="34C31D0D"/>
    <w:rsid w:val="34C954C5"/>
    <w:rsid w:val="34EF5A91"/>
    <w:rsid w:val="351355D1"/>
    <w:rsid w:val="367A1060"/>
    <w:rsid w:val="39993425"/>
    <w:rsid w:val="39F16B0B"/>
    <w:rsid w:val="3A235E02"/>
    <w:rsid w:val="40F50761"/>
    <w:rsid w:val="421C4A3F"/>
    <w:rsid w:val="46065477"/>
    <w:rsid w:val="46D0751E"/>
    <w:rsid w:val="48057D6C"/>
    <w:rsid w:val="48841ECE"/>
    <w:rsid w:val="4A1E06CB"/>
    <w:rsid w:val="4ADD5769"/>
    <w:rsid w:val="4BF0061D"/>
    <w:rsid w:val="4E6F1836"/>
    <w:rsid w:val="4EB74348"/>
    <w:rsid w:val="4F9A6856"/>
    <w:rsid w:val="532629EA"/>
    <w:rsid w:val="54776DEB"/>
    <w:rsid w:val="54C73613"/>
    <w:rsid w:val="553C550E"/>
    <w:rsid w:val="56A91802"/>
    <w:rsid w:val="57B55E23"/>
    <w:rsid w:val="5A7A10DA"/>
    <w:rsid w:val="5CF5388F"/>
    <w:rsid w:val="5E8861FA"/>
    <w:rsid w:val="5FE06B91"/>
    <w:rsid w:val="60A305FF"/>
    <w:rsid w:val="61D60E8F"/>
    <w:rsid w:val="65F77081"/>
    <w:rsid w:val="665405E8"/>
    <w:rsid w:val="6AEA3975"/>
    <w:rsid w:val="6DDB2FB0"/>
    <w:rsid w:val="70F64817"/>
    <w:rsid w:val="747043AB"/>
    <w:rsid w:val="76D15709"/>
    <w:rsid w:val="78B57602"/>
    <w:rsid w:val="7B395DE9"/>
    <w:rsid w:val="7C992815"/>
    <w:rsid w:val="7D477FDF"/>
    <w:rsid w:val="7DC6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paragraph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9483;&#30524;&#12305;&#31616;&#32422;&#21019;&#24847;&#31616;&#21382;112.docx" TargetMode="External"/></Relationships>
</file>

<file path=word/theme/theme1.xml><?xml version="1.0" encoding="utf-8"?>
<a:theme xmlns:a="http://schemas.openxmlformats.org/drawingml/2006/main" name="Office 主题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【猫眼】简约创意简历112</Template>
  <Pages>1</Pages>
  <Words>4</Words>
  <Characters>25</Characters>
  <Lines>1</Lines>
  <Paragraphs>1</Paragraphs>
  <TotalTime>18</TotalTime>
  <ScaleCrop>false</ScaleCrop>
  <LinksUpToDate>false</LinksUpToDate>
  <CharactersWithSpaces>28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2017-03-30T13:49:00Z</dcterms:created>
  <dc:creator>judy</dc:creator>
  <cp:lastModifiedBy>自耕农</cp:lastModifiedBy>
  <dcterms:modified xsi:type="dcterms:W3CDTF">2019-03-17T15:32:25Z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